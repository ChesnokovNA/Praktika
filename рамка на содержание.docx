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52" w:rsidRDefault="00B50452"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myY83wAHAABHVQAADgAAAAAAAAAAAAAAAAAuAgAAZHJzL2Uyb0RvYy54bWxQSwEC&#10;LQAUAAYACAAAACEAjEO2yuEAAAAMAQAADwAAAAAAAAAAAAAAAABaCQAAZHJzL2Rvd25yZXYueG1s&#10;UEsFBgAAAAAEAAQA8wAAAGgK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452" w:rsidRDefault="00B50452">
                              <w:pPr>
                                <w:pStyle w:val="ab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eQPbgQYHAABTVQAADgAAAAAAAAAAAAAAAAAuAgAAZHJzL2Uyb0RvYy54&#10;bWxQSwECLQAUAAYACAAAACEAjEO2yuEAAAAMAQAADwAAAAAAAAAAAAAAAABgCQAAZHJzL2Rvd25y&#10;ZXYueG1sUEsFBgAAAAAEAAQA8wAAAG4KAAAAAA==&#10;" o:allowincell="f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B50452" w:rsidRDefault="00B50452">
                        <w:pPr>
                          <w:pStyle w:val="ab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0" w:name="_GoBack"/>
      <w:bookmarkEnd w:id="0"/>
    </w:p>
    <w:sectPr w:rsidR="00B50452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52"/>
    <w:rsid w:val="00B5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BD72-D326-455E-8F44-0E7A95CB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semiHidden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\Downloads\Forms_A4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(1)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cp:lastModifiedBy>Nata</cp:lastModifiedBy>
  <cp:revision>1</cp:revision>
  <dcterms:created xsi:type="dcterms:W3CDTF">2021-01-19T05:50:00Z</dcterms:created>
  <dcterms:modified xsi:type="dcterms:W3CDTF">2021-01-19T05:51:00Z</dcterms:modified>
</cp:coreProperties>
</file>